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547" w:rsidRDefault="00004A62" w:rsidP="00316547">
      <w:pPr>
        <w:pStyle w:val="Heading3"/>
        <w:jc w:val="center"/>
        <w:rPr>
          <w:lang w:val="es-ES"/>
        </w:rPr>
      </w:pPr>
      <w:r>
        <w:rPr>
          <w:lang w:val="es-ES"/>
        </w:rPr>
        <w:t xml:space="preserve">Primer parcial </w:t>
      </w:r>
      <w:r w:rsidR="00316547">
        <w:rPr>
          <w:lang w:val="es-ES"/>
        </w:rPr>
        <w:t xml:space="preserve">de </w:t>
      </w:r>
      <w:r>
        <w:rPr>
          <w:lang w:val="es-ES"/>
        </w:rPr>
        <w:t>Administración de</w:t>
      </w:r>
      <w:r w:rsidR="00316547">
        <w:rPr>
          <w:lang w:val="es-ES"/>
        </w:rPr>
        <w:t xml:space="preserve"> Bases de datos </w:t>
      </w:r>
      <w:r w:rsidR="00316547" w:rsidRPr="00AA38FA">
        <w:rPr>
          <w:lang w:val="es-ES"/>
        </w:rPr>
        <w:t>20</w:t>
      </w:r>
      <w:r>
        <w:rPr>
          <w:lang w:val="es-ES"/>
        </w:rPr>
        <w:t>20</w:t>
      </w:r>
      <w:r w:rsidR="00316547" w:rsidRPr="00AA38FA">
        <w:rPr>
          <w:lang w:val="es-ES"/>
        </w:rPr>
        <w:t>.</w:t>
      </w:r>
      <w:r w:rsidR="00316547">
        <w:rPr>
          <w:lang w:val="es-ES"/>
        </w:rPr>
        <w:t xml:space="preserve"> </w:t>
      </w:r>
      <w:r>
        <w:rPr>
          <w:lang w:val="es-ES"/>
        </w:rPr>
        <w:t>Grupo B.</w:t>
      </w:r>
    </w:p>
    <w:p w:rsidR="00316547" w:rsidRDefault="00316547" w:rsidP="00316547">
      <w:pPr>
        <w:jc w:val="both"/>
      </w:pPr>
      <w:r>
        <w:t>La Comisión de Coordinación de la Televisión quiere crear una base de datos sobre las emisiones de los diferentes canales de televisión del país. Hay tres tipos de empresas que nos interesan:</w:t>
      </w:r>
    </w:p>
    <w:p w:rsidR="00316547" w:rsidRDefault="00316547" w:rsidP="00316547">
      <w:pPr>
        <w:pStyle w:val="ListParagraph"/>
        <w:numPr>
          <w:ilvl w:val="0"/>
          <w:numId w:val="13"/>
        </w:numPr>
        <w:jc w:val="both"/>
        <w:rPr>
          <w:lang w:val="es-SV"/>
        </w:rPr>
      </w:pPr>
      <w:r w:rsidRPr="00FE349A">
        <w:rPr>
          <w:lang w:val="es-SV"/>
        </w:rPr>
        <w:t xml:space="preserve">Las empresas dedicadas a crear los programas (llamadas “productoras”), de las que nos interesa el nombre y el NIT. </w:t>
      </w:r>
    </w:p>
    <w:p w:rsidR="00316547" w:rsidRDefault="00316547" w:rsidP="00316547">
      <w:pPr>
        <w:pStyle w:val="ListParagraph"/>
        <w:numPr>
          <w:ilvl w:val="0"/>
          <w:numId w:val="13"/>
        </w:numPr>
        <w:jc w:val="both"/>
        <w:rPr>
          <w:lang w:val="es-SV"/>
        </w:rPr>
      </w:pPr>
      <w:r>
        <w:rPr>
          <w:lang w:val="es-SV"/>
        </w:rPr>
        <w:t xml:space="preserve">Las empresas que contratan los anuncios (llamadas “clientes”), de las que nos interesa el nombre y el </w:t>
      </w:r>
      <w:r w:rsidR="001A3C3C" w:rsidRPr="001A3C3C">
        <w:rPr>
          <w:b/>
          <w:lang w:val="es-SV"/>
        </w:rPr>
        <w:t>activo</w:t>
      </w:r>
      <w:r>
        <w:rPr>
          <w:lang w:val="es-SV"/>
        </w:rPr>
        <w:t xml:space="preserve"> (en dólares)</w:t>
      </w:r>
      <w:r w:rsidR="00122D4B">
        <w:rPr>
          <w:lang w:val="es-SV"/>
        </w:rPr>
        <w:t xml:space="preserve"> </w:t>
      </w:r>
      <w:r w:rsidR="00122D4B" w:rsidRPr="00122D4B">
        <w:rPr>
          <w:b/>
          <w:lang w:val="es-SV"/>
        </w:rPr>
        <w:t>así como la ciudad en la que tienen su sede</w:t>
      </w:r>
      <w:r w:rsidR="00122D4B">
        <w:rPr>
          <w:lang w:val="es-SV"/>
        </w:rPr>
        <w:t>.</w:t>
      </w:r>
    </w:p>
    <w:p w:rsidR="00316547" w:rsidRDefault="00316547" w:rsidP="00316547">
      <w:pPr>
        <w:pStyle w:val="ListParagraph"/>
        <w:numPr>
          <w:ilvl w:val="0"/>
          <w:numId w:val="13"/>
        </w:numPr>
        <w:jc w:val="both"/>
        <w:rPr>
          <w:lang w:val="es-SV"/>
        </w:rPr>
      </w:pPr>
      <w:r w:rsidRPr="00FE349A">
        <w:rPr>
          <w:lang w:val="es-SV"/>
        </w:rPr>
        <w:t>Las empresas dedicadas a emitir TV (llamadas “emisoras”), que se caracterizan por un nombre y su antigüedad (en años).</w:t>
      </w:r>
    </w:p>
    <w:p w:rsidR="00316547" w:rsidRPr="001E00D1" w:rsidRDefault="00316547" w:rsidP="00316547">
      <w:pPr>
        <w:jc w:val="both"/>
      </w:pPr>
      <w:r>
        <w:t>Además, hay que tener en cuenta lo siguiente:</w:t>
      </w:r>
    </w:p>
    <w:p w:rsidR="00316547" w:rsidRDefault="00316547" w:rsidP="00316547">
      <w:pPr>
        <w:pStyle w:val="ListParagraph"/>
        <w:numPr>
          <w:ilvl w:val="0"/>
          <w:numId w:val="13"/>
        </w:numPr>
        <w:jc w:val="both"/>
        <w:rPr>
          <w:lang w:val="es-SV"/>
        </w:rPr>
      </w:pPr>
      <w:r>
        <w:rPr>
          <w:lang w:val="es-SV"/>
        </w:rPr>
        <w:t>Cada emisora puede poseer varios canales de TV (pero un canal sólo pertenece a una emisora). De cada canal me interesa su nombre y su frecuencia de emisión.</w:t>
      </w:r>
    </w:p>
    <w:p w:rsidR="00316547" w:rsidRPr="00FE349A" w:rsidRDefault="00316547" w:rsidP="00316547">
      <w:pPr>
        <w:pStyle w:val="ListParagraph"/>
        <w:numPr>
          <w:ilvl w:val="0"/>
          <w:numId w:val="14"/>
        </w:numPr>
        <w:jc w:val="both"/>
        <w:rPr>
          <w:lang w:val="es-SV"/>
        </w:rPr>
      </w:pPr>
      <w:r w:rsidRPr="00FE349A">
        <w:rPr>
          <w:lang w:val="es-SV"/>
        </w:rPr>
        <w:t xml:space="preserve">Un canal </w:t>
      </w:r>
      <w:r>
        <w:rPr>
          <w:lang w:val="es-SV"/>
        </w:rPr>
        <w:t>transmite</w:t>
      </w:r>
      <w:r w:rsidRPr="00FE349A">
        <w:rPr>
          <w:lang w:val="es-SV"/>
        </w:rPr>
        <w:t xml:space="preserve"> programas, de los cuales nos interesa </w:t>
      </w:r>
      <w:r>
        <w:rPr>
          <w:lang w:val="es-SV"/>
        </w:rPr>
        <w:t xml:space="preserve">el nombre, </w:t>
      </w:r>
      <w:r w:rsidRPr="00FE349A">
        <w:rPr>
          <w:lang w:val="es-SV"/>
        </w:rPr>
        <w:t>la duración</w:t>
      </w:r>
      <w:r>
        <w:rPr>
          <w:lang w:val="es-SV"/>
        </w:rPr>
        <w:t xml:space="preserve">, </w:t>
      </w:r>
      <w:r w:rsidRPr="00592055">
        <w:rPr>
          <w:lang w:val="es-SV"/>
        </w:rPr>
        <w:t>en qué canales, en qué horas y fechas</w:t>
      </w:r>
      <w:r>
        <w:rPr>
          <w:lang w:val="es-SV"/>
        </w:rPr>
        <w:t xml:space="preserve"> se ha transmitido</w:t>
      </w:r>
      <w:r w:rsidRPr="00FE349A">
        <w:rPr>
          <w:lang w:val="es-SV"/>
        </w:rPr>
        <w:t xml:space="preserve"> y qué productora lo creó.</w:t>
      </w:r>
      <w:r>
        <w:rPr>
          <w:lang w:val="es-SV"/>
        </w:rPr>
        <w:t xml:space="preserve"> </w:t>
      </w:r>
      <w:r w:rsidRPr="00FE349A">
        <w:rPr>
          <w:lang w:val="es-SV"/>
        </w:rPr>
        <w:t>Un programa sólo es creado por una productora.</w:t>
      </w:r>
    </w:p>
    <w:p w:rsidR="00316547" w:rsidRDefault="00316547" w:rsidP="00316547">
      <w:pPr>
        <w:pStyle w:val="ListParagraph"/>
        <w:numPr>
          <w:ilvl w:val="0"/>
          <w:numId w:val="14"/>
        </w:numPr>
        <w:jc w:val="both"/>
        <w:rPr>
          <w:lang w:val="es-SV"/>
        </w:rPr>
      </w:pPr>
      <w:r w:rsidRPr="00592055">
        <w:rPr>
          <w:lang w:val="es-SV"/>
        </w:rPr>
        <w:t>Un canal también emite anuncios. De cada anuncio me interesa su código</w:t>
      </w:r>
      <w:r w:rsidR="001A3C3C">
        <w:rPr>
          <w:lang w:val="es-SV"/>
        </w:rPr>
        <w:t xml:space="preserve">, </w:t>
      </w:r>
      <w:r>
        <w:rPr>
          <w:lang w:val="es-SV"/>
        </w:rPr>
        <w:t xml:space="preserve">qué clientes lo han contratado (puede ser más de uno) y cuanto ha pagado cada cliente por él. Además quiero saber </w:t>
      </w:r>
      <w:r w:rsidRPr="00592055">
        <w:rPr>
          <w:lang w:val="es-SV"/>
        </w:rPr>
        <w:t>en qué canales, en qué horas y fechas se ha emitido</w:t>
      </w:r>
      <w:r>
        <w:rPr>
          <w:lang w:val="es-SV"/>
        </w:rPr>
        <w:t>,</w:t>
      </w:r>
    </w:p>
    <w:p w:rsidR="00316547" w:rsidRDefault="00316547" w:rsidP="00316547">
      <w:pPr>
        <w:pStyle w:val="ListParagraph"/>
        <w:numPr>
          <w:ilvl w:val="0"/>
          <w:numId w:val="14"/>
        </w:numPr>
        <w:jc w:val="both"/>
        <w:rPr>
          <w:lang w:val="es-SV"/>
        </w:rPr>
      </w:pPr>
      <w:r>
        <w:rPr>
          <w:lang w:val="es-SV"/>
        </w:rPr>
        <w:t>Las productoras tienen empleados, que pueden trabajar en varias productoras. De cada empleado, me interesa su nombre, su edad y qué fecha comenzó a trabajar para cada productora con la que trabaja.</w:t>
      </w:r>
    </w:p>
    <w:p w:rsidR="00316547" w:rsidRDefault="00316547" w:rsidP="00316547">
      <w:pPr>
        <w:pStyle w:val="ListParagraph"/>
        <w:numPr>
          <w:ilvl w:val="0"/>
          <w:numId w:val="15"/>
        </w:numPr>
        <w:jc w:val="both"/>
        <w:rPr>
          <w:lang w:val="es-SV"/>
        </w:rPr>
      </w:pPr>
      <w:r w:rsidRPr="00C2579E">
        <w:rPr>
          <w:lang w:val="es-SV"/>
        </w:rPr>
        <w:t>Además, para cada programa, quiero saber qué empleados estuvieron involucrados en su creación</w:t>
      </w:r>
      <w:r>
        <w:rPr>
          <w:lang w:val="es-SV"/>
        </w:rPr>
        <w:t xml:space="preserve"> </w:t>
      </w:r>
      <w:r w:rsidRPr="00C2579E">
        <w:rPr>
          <w:lang w:val="es-SV"/>
        </w:rPr>
        <w:t>y qué cantidad obtuv</w:t>
      </w:r>
      <w:r>
        <w:rPr>
          <w:lang w:val="es-SV"/>
        </w:rPr>
        <w:t>o cada empleado</w:t>
      </w:r>
      <w:r w:rsidRPr="00C2579E">
        <w:rPr>
          <w:lang w:val="es-SV"/>
        </w:rPr>
        <w:t xml:space="preserve"> como salario en ese programa.</w:t>
      </w:r>
    </w:p>
    <w:p w:rsidR="00AB4EC4" w:rsidRDefault="00316547" w:rsidP="00C059B8">
      <w:r>
        <w:t xml:space="preserve">La </w:t>
      </w:r>
      <w:r w:rsidR="001A3C3C">
        <w:t>estructura de la base de datos se muestra en la siguiente página.</w:t>
      </w:r>
    </w:p>
    <w:p w:rsidR="001A3C3C" w:rsidRDefault="001A3C3C" w:rsidP="00C059B8">
      <w:r>
        <w:t xml:space="preserve">Se pide diseñar </w:t>
      </w:r>
      <w:r w:rsidR="008E1006">
        <w:t>tres</w:t>
      </w:r>
      <w:r>
        <w:t xml:space="preserve"> </w:t>
      </w:r>
      <w:r w:rsidR="008E1006">
        <w:t xml:space="preserve">consultas </w:t>
      </w:r>
      <w:r>
        <w:t>que dé la siguiente información:</w:t>
      </w:r>
    </w:p>
    <w:p w:rsidR="00DB55AE" w:rsidRPr="008E1006" w:rsidRDefault="00DB55AE" w:rsidP="008E1006">
      <w:pPr>
        <w:pStyle w:val="ListParagraph"/>
        <w:numPr>
          <w:ilvl w:val="0"/>
          <w:numId w:val="15"/>
        </w:numPr>
        <w:rPr>
          <w:lang w:val="es-ES"/>
        </w:rPr>
      </w:pPr>
      <w:r w:rsidRPr="008E1006">
        <w:rPr>
          <w:lang w:val="es-ES"/>
        </w:rPr>
        <w:t>Nombre de las emisoras que han transmitido el programa "</w:t>
      </w:r>
      <w:proofErr w:type="spellStart"/>
      <w:r w:rsidRPr="008E1006">
        <w:rPr>
          <w:lang w:val="es-ES"/>
        </w:rPr>
        <w:t>Sabado</w:t>
      </w:r>
      <w:proofErr w:type="spellEnd"/>
      <w:r w:rsidRPr="008E1006">
        <w:rPr>
          <w:lang w:val="es-ES"/>
        </w:rPr>
        <w:t xml:space="preserve"> Gigante".</w:t>
      </w:r>
    </w:p>
    <w:p w:rsidR="008E1006" w:rsidRPr="008E1006" w:rsidRDefault="008E1006" w:rsidP="008E1006">
      <w:pPr>
        <w:pStyle w:val="ListParagraph"/>
        <w:numPr>
          <w:ilvl w:val="0"/>
          <w:numId w:val="15"/>
        </w:numPr>
        <w:rPr>
          <w:lang w:val="es-ES"/>
        </w:rPr>
      </w:pPr>
      <w:r>
        <w:rPr>
          <w:lang w:val="es-ES"/>
        </w:rPr>
        <w:t>Nombres de los tres canales que han ingresado más dinero en concepto de anuncios</w:t>
      </w:r>
      <w:r w:rsidR="00110A0C">
        <w:rPr>
          <w:lang w:val="es-ES"/>
        </w:rPr>
        <w:t xml:space="preserve"> junto con el dinero que han ingresado</w:t>
      </w:r>
      <w:bookmarkStart w:id="0" w:name="_GoBack"/>
      <w:bookmarkEnd w:id="0"/>
      <w:r w:rsidR="00DB55AE" w:rsidRPr="008E1006">
        <w:rPr>
          <w:lang w:val="es-ES"/>
        </w:rPr>
        <w:t>.</w:t>
      </w:r>
    </w:p>
    <w:p w:rsidR="00DB55AE" w:rsidRPr="008E1006" w:rsidRDefault="00DB55AE" w:rsidP="008E1006">
      <w:pPr>
        <w:pStyle w:val="ListParagraph"/>
        <w:numPr>
          <w:ilvl w:val="0"/>
          <w:numId w:val="15"/>
        </w:numPr>
        <w:rPr>
          <w:lang w:val="es-ES"/>
        </w:rPr>
      </w:pPr>
      <w:r w:rsidRPr="008E1006">
        <w:rPr>
          <w:lang w:val="es-ES"/>
        </w:rPr>
        <w:t>Lista de clientes que no han contratado anuncios</w:t>
      </w:r>
      <w:r w:rsidR="008E1006">
        <w:rPr>
          <w:lang w:val="es-ES"/>
        </w:rPr>
        <w:t xml:space="preserve"> (están en la base de datos, pero no han contratado anuncios, al menos todavía)</w:t>
      </w:r>
      <w:r w:rsidRPr="008E1006">
        <w:rPr>
          <w:lang w:val="es-ES"/>
        </w:rPr>
        <w:t>.</w:t>
      </w:r>
    </w:p>
    <w:p w:rsidR="00AB4EC4" w:rsidRPr="002D1505" w:rsidRDefault="00AB4EC4" w:rsidP="00C059B8"/>
    <w:p w:rsidR="00AB4EC4" w:rsidRDefault="00AB4EC4" w:rsidP="00C059B8">
      <w:pPr>
        <w:rPr>
          <w:lang w:val="es-ES"/>
        </w:rPr>
      </w:pPr>
    </w:p>
    <w:p w:rsidR="00AB4EC4" w:rsidRDefault="00AB4EC4" w:rsidP="00C059B8">
      <w:pPr>
        <w:rPr>
          <w:lang w:val="es-ES"/>
        </w:rPr>
      </w:pPr>
    </w:p>
    <w:p w:rsidR="00AB4EC4" w:rsidRDefault="00AB4EC4" w:rsidP="00C059B8">
      <w:pPr>
        <w:rPr>
          <w:lang w:val="es-ES"/>
        </w:rPr>
      </w:pPr>
    </w:p>
    <w:p w:rsidR="00AB4EC4" w:rsidRPr="002D1505" w:rsidRDefault="001A3C3C" w:rsidP="002D1505">
      <w:pPr>
        <w:jc w:val="center"/>
        <w:rPr>
          <w:lang w:val="es-ES"/>
        </w:rPr>
      </w:pPr>
      <w:r w:rsidRPr="001A3C3C">
        <w:rPr>
          <w:noProof/>
          <w:lang w:val="en-US"/>
        </w:rPr>
        <w:lastRenderedPageBreak/>
        <w:drawing>
          <wp:inline distT="0" distB="0" distL="0" distR="0">
            <wp:extent cx="5753100" cy="8901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960" cy="8910597"/>
                    </a:xfrm>
                    <a:prstGeom prst="rect">
                      <a:avLst/>
                    </a:prstGeom>
                    <a:noFill/>
                    <a:ln>
                      <a:noFill/>
                    </a:ln>
                  </pic:spPr>
                </pic:pic>
              </a:graphicData>
            </a:graphic>
          </wp:inline>
        </w:drawing>
      </w:r>
    </w:p>
    <w:sectPr w:rsidR="00AB4EC4" w:rsidRPr="002D1505" w:rsidSect="00122D4B">
      <w:headerReference w:type="default" r:id="rId9"/>
      <w:footerReference w:type="default" r:id="rId10"/>
      <w:pgSz w:w="12240" w:h="15840"/>
      <w:pgMar w:top="1440" w:right="1080" w:bottom="1440" w:left="1080" w:header="709" w:footer="10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A03" w:rsidRDefault="00233A03" w:rsidP="00703750">
      <w:pPr>
        <w:spacing w:after="0" w:line="240" w:lineRule="auto"/>
      </w:pPr>
      <w:r>
        <w:separator/>
      </w:r>
    </w:p>
  </w:endnote>
  <w:endnote w:type="continuationSeparator" w:id="0">
    <w:p w:rsidR="00233A03" w:rsidRDefault="00233A03" w:rsidP="0070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3B" w:rsidRDefault="00E6533B">
    <w:pPr>
      <w:pStyle w:val="Footer"/>
      <w:jc w:val="right"/>
    </w:pPr>
  </w:p>
  <w:p w:rsidR="00E6533B" w:rsidRDefault="00E65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A03" w:rsidRDefault="00233A03" w:rsidP="00703750">
      <w:pPr>
        <w:spacing w:after="0" w:line="240" w:lineRule="auto"/>
      </w:pPr>
      <w:r>
        <w:separator/>
      </w:r>
    </w:p>
  </w:footnote>
  <w:footnote w:type="continuationSeparator" w:id="0">
    <w:p w:rsidR="00233A03" w:rsidRDefault="00233A03" w:rsidP="0070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3B" w:rsidRPr="00E6533B" w:rsidRDefault="00E6533B" w:rsidP="00E653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E4CB7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DF11A4"/>
    <w:multiLevelType w:val="hybridMultilevel"/>
    <w:tmpl w:val="C8E6B442"/>
    <w:lvl w:ilvl="0" w:tplc="3FD8ACBA">
      <w:start w:val="1"/>
      <w:numFmt w:val="upperLetter"/>
      <w:lvlText w:val="%1."/>
      <w:lvlJc w:val="left"/>
      <w:pPr>
        <w:ind w:left="644"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3094D"/>
    <w:multiLevelType w:val="hybridMultilevel"/>
    <w:tmpl w:val="E142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C223B"/>
    <w:multiLevelType w:val="hybridMultilevel"/>
    <w:tmpl w:val="F524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C423F"/>
    <w:multiLevelType w:val="hybridMultilevel"/>
    <w:tmpl w:val="669E49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DA01CE4"/>
    <w:multiLevelType w:val="hybridMultilevel"/>
    <w:tmpl w:val="0D5E3EB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0480675"/>
    <w:multiLevelType w:val="hybridMultilevel"/>
    <w:tmpl w:val="E44E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D5ABF"/>
    <w:multiLevelType w:val="hybridMultilevel"/>
    <w:tmpl w:val="EBDC0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A4BFC"/>
    <w:multiLevelType w:val="hybridMultilevel"/>
    <w:tmpl w:val="A7A61740"/>
    <w:lvl w:ilvl="0" w:tplc="04090015">
      <w:start w:val="1"/>
      <w:numFmt w:val="upperLetter"/>
      <w:lvlText w:val="%1."/>
      <w:lvlJc w:val="left"/>
      <w:pPr>
        <w:ind w:left="644"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4657E"/>
    <w:multiLevelType w:val="hybridMultilevel"/>
    <w:tmpl w:val="C408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EB28E1"/>
    <w:multiLevelType w:val="hybridMultilevel"/>
    <w:tmpl w:val="F862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85CA7"/>
    <w:multiLevelType w:val="hybridMultilevel"/>
    <w:tmpl w:val="96AE126E"/>
    <w:lvl w:ilvl="0" w:tplc="440A0015">
      <w:start w:val="1"/>
      <w:numFmt w:val="upp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52D20C8A"/>
    <w:multiLevelType w:val="hybridMultilevel"/>
    <w:tmpl w:val="970045D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5659697D"/>
    <w:multiLevelType w:val="hybridMultilevel"/>
    <w:tmpl w:val="453C81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570D4668"/>
    <w:multiLevelType w:val="hybridMultilevel"/>
    <w:tmpl w:val="981CD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50467"/>
    <w:multiLevelType w:val="hybridMultilevel"/>
    <w:tmpl w:val="0B6A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76818"/>
    <w:multiLevelType w:val="hybridMultilevel"/>
    <w:tmpl w:val="41A6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8"/>
  </w:num>
  <w:num w:numId="4">
    <w:abstractNumId w:val="6"/>
  </w:num>
  <w:num w:numId="5">
    <w:abstractNumId w:val="5"/>
  </w:num>
  <w:num w:numId="6">
    <w:abstractNumId w:val="16"/>
  </w:num>
  <w:num w:numId="7">
    <w:abstractNumId w:val="14"/>
  </w:num>
  <w:num w:numId="8">
    <w:abstractNumId w:val="7"/>
  </w:num>
  <w:num w:numId="9">
    <w:abstractNumId w:val="13"/>
  </w:num>
  <w:num w:numId="10">
    <w:abstractNumId w:val="4"/>
  </w:num>
  <w:num w:numId="11">
    <w:abstractNumId w:val="1"/>
  </w:num>
  <w:num w:numId="12">
    <w:abstractNumId w:val="11"/>
  </w:num>
  <w:num w:numId="13">
    <w:abstractNumId w:val="9"/>
  </w:num>
  <w:num w:numId="14">
    <w:abstractNumId w:val="3"/>
  </w:num>
  <w:num w:numId="15">
    <w:abstractNumId w:val="2"/>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8E"/>
    <w:rsid w:val="00004A62"/>
    <w:rsid w:val="000515DF"/>
    <w:rsid w:val="0006347B"/>
    <w:rsid w:val="00072401"/>
    <w:rsid w:val="000E0304"/>
    <w:rsid w:val="00110A0C"/>
    <w:rsid w:val="00122D4B"/>
    <w:rsid w:val="00124145"/>
    <w:rsid w:val="00130F14"/>
    <w:rsid w:val="00151656"/>
    <w:rsid w:val="001652D2"/>
    <w:rsid w:val="00177252"/>
    <w:rsid w:val="001959EA"/>
    <w:rsid w:val="001A3BBE"/>
    <w:rsid w:val="001A3C3C"/>
    <w:rsid w:val="001A7E9A"/>
    <w:rsid w:val="001B163D"/>
    <w:rsid w:val="001C2A46"/>
    <w:rsid w:val="001D795D"/>
    <w:rsid w:val="001E2D56"/>
    <w:rsid w:val="00201A40"/>
    <w:rsid w:val="0022079E"/>
    <w:rsid w:val="00233A03"/>
    <w:rsid w:val="00244DBF"/>
    <w:rsid w:val="002729B8"/>
    <w:rsid w:val="00283313"/>
    <w:rsid w:val="00290F92"/>
    <w:rsid w:val="00297521"/>
    <w:rsid w:val="002A00EA"/>
    <w:rsid w:val="002A0354"/>
    <w:rsid w:val="002D1505"/>
    <w:rsid w:val="002D58BB"/>
    <w:rsid w:val="002D5D71"/>
    <w:rsid w:val="002E29EB"/>
    <w:rsid w:val="00306993"/>
    <w:rsid w:val="00316547"/>
    <w:rsid w:val="00322FE0"/>
    <w:rsid w:val="0032636A"/>
    <w:rsid w:val="00336AD4"/>
    <w:rsid w:val="003B0A46"/>
    <w:rsid w:val="003D0CCA"/>
    <w:rsid w:val="00451641"/>
    <w:rsid w:val="004613C4"/>
    <w:rsid w:val="00474FB3"/>
    <w:rsid w:val="00494C12"/>
    <w:rsid w:val="00505A8C"/>
    <w:rsid w:val="00507B6F"/>
    <w:rsid w:val="00507E92"/>
    <w:rsid w:val="00514EC1"/>
    <w:rsid w:val="005600FC"/>
    <w:rsid w:val="0057337D"/>
    <w:rsid w:val="00577719"/>
    <w:rsid w:val="00580840"/>
    <w:rsid w:val="005854B2"/>
    <w:rsid w:val="0058778E"/>
    <w:rsid w:val="005F7DDA"/>
    <w:rsid w:val="00614E6B"/>
    <w:rsid w:val="00617708"/>
    <w:rsid w:val="0064630B"/>
    <w:rsid w:val="00662EF8"/>
    <w:rsid w:val="00690F8A"/>
    <w:rsid w:val="00697794"/>
    <w:rsid w:val="006A2E67"/>
    <w:rsid w:val="006A467E"/>
    <w:rsid w:val="006B6350"/>
    <w:rsid w:val="006E038B"/>
    <w:rsid w:val="00703750"/>
    <w:rsid w:val="007121D4"/>
    <w:rsid w:val="00721CD7"/>
    <w:rsid w:val="00724ED6"/>
    <w:rsid w:val="00730260"/>
    <w:rsid w:val="0073378E"/>
    <w:rsid w:val="007443DB"/>
    <w:rsid w:val="00752B00"/>
    <w:rsid w:val="00754591"/>
    <w:rsid w:val="00762A0A"/>
    <w:rsid w:val="00772A55"/>
    <w:rsid w:val="0078260F"/>
    <w:rsid w:val="007B0F89"/>
    <w:rsid w:val="007B10AB"/>
    <w:rsid w:val="007E5311"/>
    <w:rsid w:val="00814A8E"/>
    <w:rsid w:val="00851F7A"/>
    <w:rsid w:val="00861FBB"/>
    <w:rsid w:val="0088249D"/>
    <w:rsid w:val="00892C51"/>
    <w:rsid w:val="008A107D"/>
    <w:rsid w:val="008A6034"/>
    <w:rsid w:val="008C1617"/>
    <w:rsid w:val="008E1006"/>
    <w:rsid w:val="008E4FAB"/>
    <w:rsid w:val="00943243"/>
    <w:rsid w:val="00952D15"/>
    <w:rsid w:val="00971927"/>
    <w:rsid w:val="009949BB"/>
    <w:rsid w:val="009B1A7B"/>
    <w:rsid w:val="009D1D33"/>
    <w:rsid w:val="009E65B7"/>
    <w:rsid w:val="00A22FA3"/>
    <w:rsid w:val="00A256D7"/>
    <w:rsid w:val="00A3221A"/>
    <w:rsid w:val="00A5024C"/>
    <w:rsid w:val="00A57BD6"/>
    <w:rsid w:val="00A616A7"/>
    <w:rsid w:val="00A762B5"/>
    <w:rsid w:val="00AA0928"/>
    <w:rsid w:val="00AB4EC4"/>
    <w:rsid w:val="00AC0722"/>
    <w:rsid w:val="00AC094C"/>
    <w:rsid w:val="00AF0EBE"/>
    <w:rsid w:val="00AF113B"/>
    <w:rsid w:val="00B00B7D"/>
    <w:rsid w:val="00B00F6F"/>
    <w:rsid w:val="00B023A8"/>
    <w:rsid w:val="00B2008F"/>
    <w:rsid w:val="00B20ED4"/>
    <w:rsid w:val="00B23DE3"/>
    <w:rsid w:val="00B26A46"/>
    <w:rsid w:val="00B96075"/>
    <w:rsid w:val="00BA5923"/>
    <w:rsid w:val="00C059B8"/>
    <w:rsid w:val="00C133C1"/>
    <w:rsid w:val="00C246D6"/>
    <w:rsid w:val="00C7093A"/>
    <w:rsid w:val="00C84161"/>
    <w:rsid w:val="00CC56EA"/>
    <w:rsid w:val="00CD15E1"/>
    <w:rsid w:val="00D56725"/>
    <w:rsid w:val="00D83C91"/>
    <w:rsid w:val="00D97E57"/>
    <w:rsid w:val="00DA739A"/>
    <w:rsid w:val="00DB55AE"/>
    <w:rsid w:val="00DB7ED4"/>
    <w:rsid w:val="00E0291E"/>
    <w:rsid w:val="00E51659"/>
    <w:rsid w:val="00E63D22"/>
    <w:rsid w:val="00E6533B"/>
    <w:rsid w:val="00E85B41"/>
    <w:rsid w:val="00E910DE"/>
    <w:rsid w:val="00E97046"/>
    <w:rsid w:val="00EC0CAB"/>
    <w:rsid w:val="00ED6D82"/>
    <w:rsid w:val="00EE47BF"/>
    <w:rsid w:val="00F04AD3"/>
    <w:rsid w:val="00F13C93"/>
    <w:rsid w:val="00F70534"/>
    <w:rsid w:val="00F73A5C"/>
    <w:rsid w:val="00F82197"/>
    <w:rsid w:val="00F85133"/>
    <w:rsid w:val="00FB4278"/>
    <w:rsid w:val="00FE72A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E7DFE1-3E40-429D-8B4F-EAF272B5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840"/>
  </w:style>
  <w:style w:type="paragraph" w:styleId="Heading2">
    <w:name w:val="heading 2"/>
    <w:basedOn w:val="Normal"/>
    <w:next w:val="Normal"/>
    <w:link w:val="Heading2Char"/>
    <w:uiPriority w:val="9"/>
    <w:unhideWhenUsed/>
    <w:qFormat/>
    <w:rsid w:val="00733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78E"/>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750"/>
    <w:rPr>
      <w:rFonts w:ascii="Tahoma" w:hAnsi="Tahoma" w:cs="Tahoma"/>
      <w:sz w:val="16"/>
      <w:szCs w:val="16"/>
    </w:rPr>
  </w:style>
  <w:style w:type="paragraph" w:styleId="Header">
    <w:name w:val="header"/>
    <w:basedOn w:val="Normal"/>
    <w:link w:val="HeaderChar"/>
    <w:uiPriority w:val="99"/>
    <w:unhideWhenUsed/>
    <w:rsid w:val="007037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03750"/>
  </w:style>
  <w:style w:type="paragraph" w:styleId="Footer">
    <w:name w:val="footer"/>
    <w:basedOn w:val="Normal"/>
    <w:link w:val="FooterChar"/>
    <w:uiPriority w:val="99"/>
    <w:unhideWhenUsed/>
    <w:rsid w:val="007037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03750"/>
  </w:style>
  <w:style w:type="character" w:styleId="Hyperlink">
    <w:name w:val="Hyperlink"/>
    <w:basedOn w:val="DefaultParagraphFont"/>
    <w:uiPriority w:val="99"/>
    <w:unhideWhenUsed/>
    <w:rsid w:val="00703750"/>
    <w:rPr>
      <w:color w:val="0000FF" w:themeColor="hyperlink"/>
      <w:u w:val="single"/>
    </w:rPr>
  </w:style>
  <w:style w:type="paragraph" w:styleId="ListParagraph">
    <w:name w:val="List Paragraph"/>
    <w:basedOn w:val="Normal"/>
    <w:uiPriority w:val="34"/>
    <w:qFormat/>
    <w:rsid w:val="0073378E"/>
    <w:pPr>
      <w:ind w:left="720"/>
      <w:contextualSpacing/>
    </w:pPr>
    <w:rPr>
      <w:lang w:val="en-US"/>
    </w:rPr>
  </w:style>
  <w:style w:type="character" w:customStyle="1" w:styleId="Heading2Char">
    <w:name w:val="Heading 2 Char"/>
    <w:basedOn w:val="DefaultParagraphFont"/>
    <w:link w:val="Heading2"/>
    <w:uiPriority w:val="9"/>
    <w:rsid w:val="007337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378E"/>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DB55AE"/>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2.%20USB\Ordre\Treball\4.%20Logo%20i%20utils\1.%20Logos\Logodocumentos\1.%20Primera%20version\Primera%20versi&#243;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3DBC5-05D7-4537-BC44-160D2A3D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Primera versión.dotx</Template>
  <TotalTime>12</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ESEN</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Vicent</cp:lastModifiedBy>
  <cp:revision>4</cp:revision>
  <cp:lastPrinted>2017-07-15T00:37:00Z</cp:lastPrinted>
  <dcterms:created xsi:type="dcterms:W3CDTF">2020-10-13T21:10:00Z</dcterms:created>
  <dcterms:modified xsi:type="dcterms:W3CDTF">2020-10-14T20:06:00Z</dcterms:modified>
</cp:coreProperties>
</file>